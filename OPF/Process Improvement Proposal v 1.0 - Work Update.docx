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85" w:rsidRDefault="007C3585" w:rsidP="00930C33">
      <w:pPr>
        <w:pStyle w:val="Tabletext"/>
        <w:tabs>
          <w:tab w:val="left" w:pos="2158"/>
          <w:tab w:val="left" w:pos="3238"/>
          <w:tab w:val="left" w:pos="6745"/>
        </w:tabs>
        <w:jc w:val="center"/>
        <w:rPr>
          <w:rFonts w:cs="Arial"/>
          <w:b/>
          <w:sz w:val="24"/>
          <w:szCs w:val="24"/>
        </w:rPr>
      </w:pPr>
    </w:p>
    <w:p w:rsidR="00D0016E" w:rsidRPr="007812A5" w:rsidRDefault="00D0016E" w:rsidP="007C3585">
      <w:pPr>
        <w:pStyle w:val="Tabletext"/>
        <w:tabs>
          <w:tab w:val="left" w:pos="2158"/>
          <w:tab w:val="left" w:pos="3238"/>
          <w:tab w:val="left" w:pos="6745"/>
        </w:tabs>
        <w:jc w:val="center"/>
        <w:rPr>
          <w:rFonts w:cs="Arial"/>
          <w:b/>
          <w:sz w:val="24"/>
          <w:szCs w:val="24"/>
        </w:rPr>
      </w:pPr>
      <w:r w:rsidRPr="007812A5">
        <w:rPr>
          <w:rFonts w:cs="Arial"/>
          <w:b/>
          <w:sz w:val="24"/>
          <w:szCs w:val="24"/>
        </w:rPr>
        <w:t>Process Improvement Form</w:t>
      </w:r>
    </w:p>
    <w:p w:rsidR="00D0016E" w:rsidRPr="007812A5" w:rsidRDefault="00AD29B3" w:rsidP="00AD29B3">
      <w:pPr>
        <w:pStyle w:val="Tabletext"/>
        <w:tabs>
          <w:tab w:val="left" w:pos="2159"/>
          <w:tab w:val="left" w:pos="3238"/>
          <w:tab w:val="left" w:pos="6745"/>
        </w:tabs>
        <w:jc w:val="left"/>
        <w:rPr>
          <w:rFonts w:cs="Arial"/>
          <w:b/>
        </w:rPr>
      </w:pPr>
      <w:r w:rsidRPr="007812A5">
        <w:rPr>
          <w:rFonts w:cs="Arial"/>
          <w:b/>
        </w:rPr>
        <w:tab/>
      </w:r>
    </w:p>
    <w:p w:rsidR="00D0016E" w:rsidRPr="007812A5" w:rsidRDefault="00D0016E">
      <w:pPr>
        <w:pStyle w:val="Tabletext"/>
        <w:tabs>
          <w:tab w:val="left" w:pos="2159"/>
          <w:tab w:val="left" w:pos="3238"/>
          <w:tab w:val="left" w:pos="6745"/>
        </w:tabs>
        <w:jc w:val="left"/>
        <w:rPr>
          <w:rFonts w:cs="Arial"/>
        </w:rPr>
      </w:pPr>
      <w:r w:rsidRPr="007812A5">
        <w:rPr>
          <w:rFonts w:cs="Arial"/>
        </w:rPr>
        <w:tab/>
      </w:r>
      <w:r w:rsidRPr="007812A5">
        <w:rPr>
          <w:rFonts w:cs="Arial"/>
        </w:rPr>
        <w:tab/>
      </w:r>
    </w:p>
    <w:tbl>
      <w:tblPr>
        <w:tblW w:w="547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168"/>
        <w:gridCol w:w="6391"/>
      </w:tblGrid>
      <w:tr w:rsidR="00726459" w:rsidRPr="007812A5" w:rsidTr="007C3585">
        <w:trPr>
          <w:cantSplit/>
        </w:trPr>
        <w:tc>
          <w:tcPr>
            <w:tcW w:w="9559" w:type="dxa"/>
            <w:gridSpan w:val="2"/>
            <w:shd w:val="clear" w:color="auto" w:fill="D9D9D9"/>
          </w:tcPr>
          <w:p w:rsidR="00744A97" w:rsidRPr="007812A5" w:rsidRDefault="00744A97">
            <w:pPr>
              <w:rPr>
                <w:rFonts w:ascii="Arial" w:hAnsi="Arial" w:cs="Arial"/>
                <w:b/>
              </w:rPr>
            </w:pPr>
          </w:p>
          <w:p w:rsidR="00726459" w:rsidRPr="007812A5" w:rsidRDefault="00930C33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Improvement Suggestion</w:t>
            </w:r>
            <w:r w:rsidR="001255D1" w:rsidRPr="007812A5">
              <w:rPr>
                <w:rFonts w:ascii="Arial" w:hAnsi="Arial" w:cs="Arial"/>
                <w:b/>
              </w:rPr>
              <w:t xml:space="preserve"> (To be filled in by R</w:t>
            </w:r>
            <w:r w:rsidR="00045E54" w:rsidRPr="007812A5">
              <w:rPr>
                <w:rFonts w:ascii="Arial" w:hAnsi="Arial" w:cs="Arial"/>
                <w:b/>
              </w:rPr>
              <w:t>equestor)</w:t>
            </w:r>
          </w:p>
          <w:p w:rsidR="00744A97" w:rsidRPr="007812A5" w:rsidRDefault="00744A97">
            <w:pPr>
              <w:rPr>
                <w:rFonts w:ascii="Arial" w:hAnsi="Arial" w:cs="Arial"/>
                <w:bCs/>
              </w:rPr>
            </w:pPr>
          </w:p>
        </w:tc>
      </w:tr>
      <w:tr w:rsidR="00726459" w:rsidRPr="007812A5" w:rsidTr="007C3585">
        <w:trPr>
          <w:cantSplit/>
          <w:trHeight w:val="315"/>
        </w:trPr>
        <w:tc>
          <w:tcPr>
            <w:tcW w:w="3168" w:type="dxa"/>
            <w:shd w:val="clear" w:color="auto" w:fill="auto"/>
          </w:tcPr>
          <w:p w:rsidR="00726459" w:rsidRPr="007812A5" w:rsidRDefault="007C3585" w:rsidP="007264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 Name</w:t>
            </w:r>
          </w:p>
          <w:p w:rsidR="00726459" w:rsidRPr="007812A5" w:rsidRDefault="00726459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26459" w:rsidRPr="007812A5" w:rsidRDefault="00890E39">
            <w:pPr>
              <w:rPr>
                <w:rFonts w:ascii="Arial" w:hAnsi="Arial" w:cs="Arial"/>
                <w:bCs/>
              </w:rPr>
            </w:pPr>
            <w:r w:rsidRPr="00890E39">
              <w:rPr>
                <w:rFonts w:ascii="Arial" w:hAnsi="Arial" w:cs="Arial"/>
                <w:bCs/>
              </w:rPr>
              <w:t>Work Update</w:t>
            </w:r>
          </w:p>
        </w:tc>
      </w:tr>
      <w:tr w:rsidR="00C179FC" w:rsidRPr="007812A5" w:rsidTr="007C3585">
        <w:trPr>
          <w:cantSplit/>
        </w:trPr>
        <w:tc>
          <w:tcPr>
            <w:tcW w:w="3168" w:type="dxa"/>
          </w:tcPr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Improvement  Description</w:t>
            </w: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C179FC" w:rsidRPr="007812A5" w:rsidRDefault="00890E39">
            <w:pPr>
              <w:spacing w:after="120"/>
              <w:rPr>
                <w:rFonts w:ascii="Arial" w:hAnsi="Arial" w:cs="Arial"/>
              </w:rPr>
            </w:pPr>
            <w:r w:rsidRPr="00890E39">
              <w:rPr>
                <w:rFonts w:ascii="Arial" w:hAnsi="Arial" w:cs="Arial"/>
              </w:rPr>
              <w:t>Usage of tools to make the work updation on a daily basis easier</w:t>
            </w:r>
          </w:p>
        </w:tc>
      </w:tr>
      <w:tr w:rsidR="00C179FC" w:rsidRPr="007812A5" w:rsidTr="007C3585">
        <w:trPr>
          <w:cantSplit/>
        </w:trPr>
        <w:tc>
          <w:tcPr>
            <w:tcW w:w="3168" w:type="dxa"/>
          </w:tcPr>
          <w:p w:rsidR="00C179FC" w:rsidRPr="007812A5" w:rsidRDefault="003935DC" w:rsidP="00C179FC">
            <w:pPr>
              <w:spacing w:after="120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Disadvantages of Current Process</w:t>
            </w: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C179FC" w:rsidRPr="007812A5" w:rsidRDefault="00890E39">
            <w:pPr>
              <w:spacing w:after="120"/>
              <w:rPr>
                <w:rFonts w:ascii="Arial" w:hAnsi="Arial" w:cs="Arial"/>
              </w:rPr>
            </w:pPr>
            <w:r w:rsidRPr="00890E39">
              <w:rPr>
                <w:rFonts w:ascii="Arial" w:hAnsi="Arial" w:cs="Arial"/>
              </w:rPr>
              <w:t>It is difficult to track daily work updates in detail</w:t>
            </w:r>
          </w:p>
        </w:tc>
      </w:tr>
      <w:tr w:rsidR="00D0016E" w:rsidRPr="007812A5" w:rsidTr="007C3585">
        <w:trPr>
          <w:cantSplit/>
        </w:trPr>
        <w:tc>
          <w:tcPr>
            <w:tcW w:w="3168" w:type="dxa"/>
          </w:tcPr>
          <w:p w:rsidR="00D0016E" w:rsidRPr="007812A5" w:rsidRDefault="003935DC" w:rsidP="00C179FC">
            <w:pPr>
              <w:spacing w:after="120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Expected </w:t>
            </w:r>
            <w:r w:rsidR="00C179FC" w:rsidRPr="007812A5">
              <w:rPr>
                <w:rFonts w:ascii="Arial" w:hAnsi="Arial" w:cs="Arial"/>
                <w:b/>
              </w:rPr>
              <w:t>Benefits</w:t>
            </w: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6391" w:type="dxa"/>
          </w:tcPr>
          <w:p w:rsidR="00D0016E" w:rsidRPr="007812A5" w:rsidRDefault="00890E3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updation will be easier and daily work done will be easy to track.</w:t>
            </w:r>
          </w:p>
        </w:tc>
      </w:tr>
      <w:tr w:rsidR="00726459" w:rsidRPr="007812A5" w:rsidTr="007C3585">
        <w:trPr>
          <w:cantSplit/>
        </w:trPr>
        <w:tc>
          <w:tcPr>
            <w:tcW w:w="9559" w:type="dxa"/>
            <w:gridSpan w:val="2"/>
            <w:shd w:val="clear" w:color="auto" w:fill="D9D9D9"/>
          </w:tcPr>
          <w:p w:rsidR="00744A97" w:rsidRPr="007812A5" w:rsidRDefault="00744A97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Note </w:t>
            </w:r>
            <w:r w:rsidR="007C3585">
              <w:rPr>
                <w:rFonts w:ascii="Arial" w:hAnsi="Arial" w:cs="Arial"/>
                <w:b/>
              </w:rPr>
              <w:t>:</w:t>
            </w:r>
          </w:p>
          <w:p w:rsidR="00744A97" w:rsidRPr="007812A5" w:rsidRDefault="00744A97" w:rsidP="007C3585">
            <w:pPr>
              <w:rPr>
                <w:rFonts w:ascii="Arial" w:hAnsi="Arial" w:cs="Arial"/>
                <w:bCs/>
              </w:rPr>
            </w:pPr>
            <w:r w:rsidRPr="007812A5">
              <w:rPr>
                <w:rFonts w:ascii="Arial" w:hAnsi="Arial" w:cs="Arial"/>
                <w:b/>
              </w:rPr>
              <w:t>Analysis and Implementation of the improvement suggestion are tracked in process improvement log by SEPG</w:t>
            </w:r>
          </w:p>
        </w:tc>
      </w:tr>
    </w:tbl>
    <w:p w:rsidR="00D0016E" w:rsidRDefault="00D0016E">
      <w:pPr>
        <w:spacing w:before="120"/>
        <w:rPr>
          <w:rFonts w:ascii="Arial" w:hAnsi="Arial" w:cs="Arial"/>
          <w:sz w:val="22"/>
        </w:rPr>
      </w:pPr>
    </w:p>
    <w:p w:rsidR="007C3585" w:rsidRDefault="007C3585">
      <w:pPr>
        <w:spacing w:before="120"/>
        <w:rPr>
          <w:rFonts w:ascii="Arial" w:hAnsi="Arial" w:cs="Arial"/>
          <w:sz w:val="22"/>
        </w:rPr>
      </w:pPr>
    </w:p>
    <w:tbl>
      <w:tblPr>
        <w:tblW w:w="547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168"/>
        <w:gridCol w:w="6391"/>
      </w:tblGrid>
      <w:tr w:rsidR="007C3585" w:rsidRPr="007812A5" w:rsidTr="000B66C5">
        <w:trPr>
          <w:cantSplit/>
          <w:trHeight w:val="393"/>
        </w:trPr>
        <w:tc>
          <w:tcPr>
            <w:tcW w:w="3168" w:type="dxa"/>
            <w:shd w:val="clear" w:color="auto" w:fill="auto"/>
          </w:tcPr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Date</w:t>
            </w: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  <w:p w:rsidR="007C3585" w:rsidRPr="007812A5" w:rsidRDefault="007C3585" w:rsidP="000B66C5">
            <w:pPr>
              <w:ind w:firstLine="720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C3585" w:rsidRPr="007812A5" w:rsidRDefault="005A2A03" w:rsidP="000B66C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01</w:t>
            </w:r>
            <w:r w:rsidR="00487223">
              <w:rPr>
                <w:rFonts w:ascii="Arial" w:hAnsi="Arial" w:cs="Arial"/>
                <w:bCs/>
              </w:rPr>
              <w:t>/04/2016</w:t>
            </w:r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  <w:bookmarkStart w:id="0" w:name="_GoBack"/>
            <w:bookmarkEnd w:id="0"/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</w:p>
        </w:tc>
      </w:tr>
      <w:tr w:rsidR="007C3585" w:rsidRPr="007812A5" w:rsidTr="000B66C5">
        <w:trPr>
          <w:cantSplit/>
          <w:trHeight w:val="315"/>
        </w:trPr>
        <w:tc>
          <w:tcPr>
            <w:tcW w:w="3168" w:type="dxa"/>
            <w:shd w:val="clear" w:color="auto" w:fill="auto"/>
          </w:tcPr>
          <w:p w:rsidR="007C3585" w:rsidRPr="007812A5" w:rsidRDefault="007C3585" w:rsidP="000B66C5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Initiator/Requestor</w:t>
            </w:r>
          </w:p>
          <w:p w:rsidR="007C3585" w:rsidRPr="007812A5" w:rsidRDefault="007C3585" w:rsidP="000B66C5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Name </w:t>
            </w: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C3585" w:rsidRPr="007812A5" w:rsidRDefault="00691DA8" w:rsidP="000B66C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Mausumi Panda</w:t>
            </w:r>
          </w:p>
        </w:tc>
      </w:tr>
    </w:tbl>
    <w:p w:rsidR="007C3585" w:rsidRPr="007812A5" w:rsidRDefault="007C3585">
      <w:pPr>
        <w:spacing w:before="120"/>
        <w:rPr>
          <w:rFonts w:ascii="Arial" w:hAnsi="Arial" w:cs="Arial"/>
          <w:sz w:val="22"/>
        </w:rPr>
      </w:pPr>
    </w:p>
    <w:sectPr w:rsidR="007C3585" w:rsidRPr="007812A5" w:rsidSect="007812A5">
      <w:headerReference w:type="default" r:id="rId7"/>
      <w:footerReference w:type="default" r:id="rId8"/>
      <w:type w:val="continuous"/>
      <w:pgSz w:w="11909" w:h="16834" w:code="9"/>
      <w:pgMar w:top="1701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260" w:rsidRDefault="002C6260" w:rsidP="00D0016E">
      <w:r>
        <w:separator/>
      </w:r>
    </w:p>
  </w:endnote>
  <w:endnote w:type="continuationSeparator" w:id="1">
    <w:p w:rsidR="002C6260" w:rsidRDefault="002C6260" w:rsidP="00D00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FFD" w:rsidRPr="005B7FFD" w:rsidRDefault="005B7FFD" w:rsidP="005B7FFD">
    <w:pPr>
      <w:pStyle w:val="Footer"/>
      <w:jc w:val="center"/>
      <w:rPr>
        <w:b/>
        <w:bCs/>
        <w:i/>
        <w:iCs/>
      </w:rPr>
    </w:pPr>
    <w:r w:rsidRPr="005B7FFD">
      <w:rPr>
        <w:b/>
        <w:bCs/>
        <w:i/>
        <w:iCs/>
      </w:rPr>
      <w:t>Luminous Infoways Pvt. Ltd. |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260" w:rsidRDefault="002C6260" w:rsidP="00D0016E">
      <w:r>
        <w:separator/>
      </w:r>
    </w:p>
  </w:footnote>
  <w:footnote w:type="continuationSeparator" w:id="1">
    <w:p w:rsidR="002C6260" w:rsidRDefault="002C6260" w:rsidP="00D001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C59" w:rsidRDefault="00816BB8" w:rsidP="007812A5">
    <w:pPr>
      <w:pStyle w:val="Header"/>
    </w:pPr>
    <w:r w:rsidRPr="00816BB8">
      <w:rPr>
        <w:b/>
        <w:bCs/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-5.25pt;margin-top:-17.3pt;width:85.8pt;height:25.85pt;z-index:251657728;mso-wrap-distance-left:0;mso-wrap-distance-right:0" filled="t">
          <v:fill opacity="0" color2="black"/>
          <v:imagedata r:id="rId1" o:title=""/>
          <w10:wrap type="square" side="largest"/>
        </v:shape>
      </w:pict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92FDC" w:rsidRPr="003131F9" w:rsidTr="007C1A0C">
      <w:tc>
        <w:tcPr>
          <w:tcW w:w="6379" w:type="dxa"/>
        </w:tcPr>
        <w:p w:rsidR="00792FDC" w:rsidRPr="006054A5" w:rsidRDefault="00792FDC" w:rsidP="00792FDC">
          <w:pPr>
            <w:pStyle w:val="Title"/>
            <w:jc w:val="left"/>
            <w:rPr>
              <w:b w:val="0"/>
              <w:noProof/>
              <w:sz w:val="22"/>
              <w:szCs w:val="22"/>
            </w:rPr>
          </w:pPr>
          <w:r w:rsidRPr="006054A5">
            <w:rPr>
              <w:b w:val="0"/>
              <w:noProof/>
              <w:sz w:val="22"/>
              <w:szCs w:val="22"/>
            </w:rPr>
            <w:t xml:space="preserve">Ref: </w:t>
          </w:r>
          <w:r>
            <w:rPr>
              <w:b w:val="0"/>
              <w:noProof/>
              <w:sz w:val="22"/>
              <w:szCs w:val="22"/>
            </w:rPr>
            <w:t>Organization Process Focus</w:t>
          </w:r>
        </w:p>
      </w:tc>
      <w:tc>
        <w:tcPr>
          <w:tcW w:w="3179" w:type="dxa"/>
        </w:tcPr>
        <w:p w:rsidR="00792FDC" w:rsidRPr="003131F9" w:rsidRDefault="00792FDC" w:rsidP="007C1A0C">
          <w:pPr>
            <w:tabs>
              <w:tab w:val="left" w:pos="1135"/>
            </w:tabs>
            <w:spacing w:before="40"/>
            <w:ind w:right="68"/>
          </w:pPr>
          <w:r>
            <w:t xml:space="preserve"> Version: 1.0</w:t>
          </w:r>
        </w:p>
      </w:tc>
    </w:tr>
    <w:tr w:rsidR="00792FDC" w:rsidRPr="003131F9" w:rsidTr="007C1A0C">
      <w:tc>
        <w:tcPr>
          <w:tcW w:w="6379" w:type="dxa"/>
        </w:tcPr>
        <w:p w:rsidR="00792FDC" w:rsidRPr="006054A5" w:rsidRDefault="00816BB8" w:rsidP="00792FDC">
          <w:pPr>
            <w:rPr>
              <w:noProof/>
            </w:rPr>
          </w:pPr>
          <w:fldSimple w:instr=" FILLIN  &quot;Document Type&quot; \d DOC  \* MERGEFORMAT ">
            <w:r w:rsidR="0055673D">
              <w:rPr>
                <w:noProof/>
              </w:rPr>
              <w:t>DOC</w:t>
            </w:r>
          </w:fldSimple>
          <w:r w:rsidR="00792FDC">
            <w:rPr>
              <w:noProof/>
            </w:rPr>
            <w:t>_</w:t>
          </w:r>
          <w:fldSimple w:instr=" FILLIN  &quot;Process Area&quot; \d OPF \o  \* MERGEFORMAT ">
            <w:r w:rsidR="0055673D">
              <w:rPr>
                <w:noProof/>
              </w:rPr>
              <w:t>OPF</w:t>
            </w:r>
          </w:fldSimple>
          <w:r w:rsidR="00BF6E06">
            <w:rPr>
              <w:noProof/>
            </w:rPr>
            <w:t>_PIP</w:t>
          </w:r>
        </w:p>
      </w:tc>
      <w:tc>
        <w:tcPr>
          <w:tcW w:w="3179" w:type="dxa"/>
        </w:tcPr>
        <w:p w:rsidR="00792FDC" w:rsidRPr="003131F9" w:rsidRDefault="00792FDC" w:rsidP="007C1A0C">
          <w:r w:rsidRPr="003131F9">
            <w:t xml:space="preserve">  Date:  </w:t>
          </w:r>
          <w:r w:rsidR="00816BB8">
            <w:fldChar w:fldCharType="begin"/>
          </w:r>
          <w:r>
            <w:instrText xml:space="preserve"> CREATEDATE  \@ "d-MMM-yy"  \* MERGEFORMAT </w:instrText>
          </w:r>
          <w:r w:rsidR="00816BB8">
            <w:fldChar w:fldCharType="separate"/>
          </w:r>
          <w:r w:rsidR="00BF6E06">
            <w:rPr>
              <w:noProof/>
            </w:rPr>
            <w:t>10-Feb</w:t>
          </w:r>
          <w:r w:rsidR="0055673D">
            <w:rPr>
              <w:noProof/>
            </w:rPr>
            <w:t>-16</w:t>
          </w:r>
          <w:r w:rsidR="00816BB8">
            <w:fldChar w:fldCharType="end"/>
          </w:r>
        </w:p>
      </w:tc>
    </w:tr>
    <w:tr w:rsidR="00792FDC" w:rsidRPr="003131F9" w:rsidTr="007C1A0C">
      <w:tc>
        <w:tcPr>
          <w:tcW w:w="9558" w:type="dxa"/>
          <w:gridSpan w:val="2"/>
        </w:tcPr>
        <w:p w:rsidR="00792FDC" w:rsidRPr="003131F9" w:rsidRDefault="00BF6E06" w:rsidP="00BF6E06">
          <w:r>
            <w:t>Template: Process Improvement Proposal</w:t>
          </w:r>
        </w:p>
      </w:tc>
    </w:tr>
  </w:tbl>
  <w:p w:rsidR="00792FDC" w:rsidRPr="007812A5" w:rsidRDefault="00792FDC" w:rsidP="007812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81BA8"/>
    <w:multiLevelType w:val="multilevel"/>
    <w:tmpl w:val="3856C430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673D"/>
    <w:rsid w:val="00045E54"/>
    <w:rsid w:val="000B66C5"/>
    <w:rsid w:val="000F4865"/>
    <w:rsid w:val="00110319"/>
    <w:rsid w:val="001255D1"/>
    <w:rsid w:val="0013613F"/>
    <w:rsid w:val="001B5BEC"/>
    <w:rsid w:val="0022397B"/>
    <w:rsid w:val="002C6260"/>
    <w:rsid w:val="003935DC"/>
    <w:rsid w:val="003F3E09"/>
    <w:rsid w:val="00433A80"/>
    <w:rsid w:val="00470C59"/>
    <w:rsid w:val="00477E22"/>
    <w:rsid w:val="00487223"/>
    <w:rsid w:val="0055673D"/>
    <w:rsid w:val="00593A9F"/>
    <w:rsid w:val="005A2A03"/>
    <w:rsid w:val="005B7FFD"/>
    <w:rsid w:val="005E064D"/>
    <w:rsid w:val="00691DA8"/>
    <w:rsid w:val="00726459"/>
    <w:rsid w:val="00744A97"/>
    <w:rsid w:val="00745CC6"/>
    <w:rsid w:val="0075155B"/>
    <w:rsid w:val="007718FA"/>
    <w:rsid w:val="007812A5"/>
    <w:rsid w:val="00792FDC"/>
    <w:rsid w:val="00793F59"/>
    <w:rsid w:val="007B0B81"/>
    <w:rsid w:val="007C1A0C"/>
    <w:rsid w:val="007C3585"/>
    <w:rsid w:val="00816BB8"/>
    <w:rsid w:val="00862084"/>
    <w:rsid w:val="00890E39"/>
    <w:rsid w:val="008F2DCF"/>
    <w:rsid w:val="00930C33"/>
    <w:rsid w:val="009B74D2"/>
    <w:rsid w:val="009D05BC"/>
    <w:rsid w:val="00A72628"/>
    <w:rsid w:val="00AD29B3"/>
    <w:rsid w:val="00AE2B03"/>
    <w:rsid w:val="00B34F06"/>
    <w:rsid w:val="00B35772"/>
    <w:rsid w:val="00BF6E06"/>
    <w:rsid w:val="00C179FC"/>
    <w:rsid w:val="00C5563F"/>
    <w:rsid w:val="00C86F6C"/>
    <w:rsid w:val="00D0016E"/>
    <w:rsid w:val="00D47E84"/>
    <w:rsid w:val="00DB4FA7"/>
    <w:rsid w:val="00E25C6D"/>
    <w:rsid w:val="00E4757A"/>
    <w:rsid w:val="00F5543B"/>
    <w:rsid w:val="00FA3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9F"/>
    <w:rPr>
      <w:lang w:bidi="ar-SA"/>
    </w:rPr>
  </w:style>
  <w:style w:type="paragraph" w:styleId="Heading1">
    <w:name w:val="heading 1"/>
    <w:basedOn w:val="Normal"/>
    <w:next w:val="Normal"/>
    <w:qFormat/>
    <w:rsid w:val="00593A9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93A9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color w:val="000000"/>
      <w:sz w:val="22"/>
    </w:rPr>
  </w:style>
  <w:style w:type="paragraph" w:styleId="Heading3">
    <w:name w:val="heading 3"/>
    <w:basedOn w:val="Normal"/>
    <w:next w:val="Normal"/>
    <w:qFormat/>
    <w:rsid w:val="00593A9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color w:val="000000"/>
      <w:sz w:val="22"/>
    </w:rPr>
  </w:style>
  <w:style w:type="paragraph" w:styleId="Heading4">
    <w:name w:val="heading 4"/>
    <w:basedOn w:val="Normal"/>
    <w:next w:val="Normal"/>
    <w:qFormat/>
    <w:rsid w:val="00593A9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i/>
      <w:color w:val="000000"/>
      <w:sz w:val="24"/>
    </w:rPr>
  </w:style>
  <w:style w:type="paragraph" w:styleId="Heading5">
    <w:name w:val="heading 5"/>
    <w:basedOn w:val="Normal"/>
    <w:next w:val="Normal"/>
    <w:qFormat/>
    <w:rsid w:val="00593A9F"/>
    <w:pPr>
      <w:numPr>
        <w:ilvl w:val="4"/>
        <w:numId w:val="1"/>
      </w:numPr>
      <w:spacing w:before="240" w:after="60"/>
      <w:outlineLvl w:val="4"/>
    </w:pPr>
    <w:rPr>
      <w:rFonts w:ascii="Arial" w:hAnsi="Arial"/>
      <w:color w:val="000000"/>
      <w:sz w:val="22"/>
    </w:rPr>
  </w:style>
  <w:style w:type="paragraph" w:styleId="Heading6">
    <w:name w:val="heading 6"/>
    <w:basedOn w:val="Normal"/>
    <w:next w:val="Normal"/>
    <w:qFormat/>
    <w:rsid w:val="00593A9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color w:val="000000"/>
      <w:sz w:val="22"/>
    </w:rPr>
  </w:style>
  <w:style w:type="paragraph" w:styleId="Heading7">
    <w:name w:val="heading 7"/>
    <w:basedOn w:val="Normal"/>
    <w:next w:val="Normal"/>
    <w:qFormat/>
    <w:rsid w:val="00593A9F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</w:rPr>
  </w:style>
  <w:style w:type="paragraph" w:styleId="Heading8">
    <w:name w:val="heading 8"/>
    <w:basedOn w:val="Normal"/>
    <w:next w:val="Normal"/>
    <w:qFormat/>
    <w:rsid w:val="00593A9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00"/>
    </w:rPr>
  </w:style>
  <w:style w:type="paragraph" w:styleId="Heading9">
    <w:name w:val="heading 9"/>
    <w:basedOn w:val="Normal"/>
    <w:next w:val="Normal"/>
    <w:qFormat/>
    <w:rsid w:val="00593A9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93A9F"/>
    <w:pPr>
      <w:ind w:left="2250" w:hanging="2250"/>
    </w:pPr>
    <w:rPr>
      <w:rFonts w:ascii="Arial" w:hAnsi="Arial"/>
      <w:color w:val="000000"/>
      <w:sz w:val="22"/>
    </w:rPr>
  </w:style>
  <w:style w:type="character" w:styleId="Hyperlink">
    <w:name w:val="Hyperlink"/>
    <w:rsid w:val="00593A9F"/>
    <w:rPr>
      <w:color w:val="0000FF"/>
      <w:u w:val="single"/>
    </w:rPr>
  </w:style>
  <w:style w:type="character" w:styleId="FollowedHyperlink">
    <w:name w:val="FollowedHyperlink"/>
    <w:rsid w:val="00593A9F"/>
    <w:rPr>
      <w:color w:val="800080"/>
      <w:u w:val="single"/>
    </w:rPr>
  </w:style>
  <w:style w:type="paragraph" w:styleId="Header">
    <w:name w:val="header"/>
    <w:basedOn w:val="Normal"/>
    <w:rsid w:val="00593A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93A9F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Normal"/>
    <w:rsid w:val="00593A9F"/>
    <w:pPr>
      <w:keepLines/>
      <w:jc w:val="both"/>
    </w:pPr>
    <w:rPr>
      <w:rFonts w:ascii="Arial" w:hAnsi="Arial" w:cs="Angsana New"/>
      <w:sz w:val="16"/>
      <w:szCs w:val="16"/>
      <w:lang w:val="en-GB" w:eastAsia="en-GB" w:bidi="th-TH"/>
    </w:rPr>
  </w:style>
  <w:style w:type="character" w:styleId="PageNumber">
    <w:name w:val="page number"/>
    <w:basedOn w:val="DefaultParagraphFont"/>
    <w:rsid w:val="00593A9F"/>
  </w:style>
  <w:style w:type="paragraph" w:styleId="BalloonText">
    <w:name w:val="Balloon Text"/>
    <w:basedOn w:val="Normal"/>
    <w:link w:val="BalloonTextChar"/>
    <w:rsid w:val="00781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812A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812A5"/>
  </w:style>
  <w:style w:type="paragraph" w:styleId="Title">
    <w:name w:val="Title"/>
    <w:basedOn w:val="Normal"/>
    <w:next w:val="Normal"/>
    <w:link w:val="TitleChar"/>
    <w:qFormat/>
    <w:rsid w:val="00792FDC"/>
    <w:pPr>
      <w:widowControl w:val="0"/>
      <w:jc w:val="center"/>
    </w:pPr>
    <w:rPr>
      <w:rFonts w:ascii="Arial" w:hAnsi="Arial" w:cs="Arial"/>
      <w:b/>
      <w:sz w:val="36"/>
    </w:rPr>
  </w:style>
  <w:style w:type="character" w:customStyle="1" w:styleId="TitleChar">
    <w:name w:val="Title Char"/>
    <w:link w:val="Title"/>
    <w:rsid w:val="00792FDC"/>
    <w:rPr>
      <w:rFonts w:ascii="Arial" w:hAnsi="Arial" w:cs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%20Folder\CMMI\Velocis\QMS\Templates\OPF%20&amp;%20OPD\TPL_1048_Process%20Improvemen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TPL_1048_Process Improvement Form</Template>
  <TotalTime>12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Improvement Form</vt:lpstr>
    </vt:vector>
  </TitlesOfParts>
  <Manager>SEPG</Manager>
  <Company>Velocis Systems Pvt. Ltd.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Form</dc:title>
  <dc:subject>Ref: Organization Process Definition Process, Organizational Process Focus</dc:subject>
  <dc:creator>DELL</dc:creator>
  <dc:description>Version 2.0</dc:description>
  <cp:lastModifiedBy>us7</cp:lastModifiedBy>
  <cp:revision>12</cp:revision>
  <cp:lastPrinted>1999-09-23T06:55:00Z</cp:lastPrinted>
  <dcterms:created xsi:type="dcterms:W3CDTF">2016-09-23T08:31:00Z</dcterms:created>
  <dcterms:modified xsi:type="dcterms:W3CDTF">2016-10-03T05:02:00Z</dcterms:modified>
</cp:coreProperties>
</file>