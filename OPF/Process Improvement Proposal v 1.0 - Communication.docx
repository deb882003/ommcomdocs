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85" w:rsidRDefault="007C3585" w:rsidP="00930C33">
      <w:pPr>
        <w:pStyle w:val="Tabletext"/>
        <w:tabs>
          <w:tab w:val="left" w:pos="2158"/>
          <w:tab w:val="left" w:pos="3238"/>
          <w:tab w:val="left" w:pos="6745"/>
        </w:tabs>
        <w:jc w:val="center"/>
        <w:rPr>
          <w:rFonts w:cs="Arial"/>
          <w:b/>
          <w:sz w:val="24"/>
          <w:szCs w:val="24"/>
        </w:rPr>
      </w:pPr>
    </w:p>
    <w:p w:rsidR="00D0016E" w:rsidRPr="007812A5" w:rsidRDefault="00D0016E" w:rsidP="007C3585">
      <w:pPr>
        <w:pStyle w:val="Tabletext"/>
        <w:tabs>
          <w:tab w:val="left" w:pos="2158"/>
          <w:tab w:val="left" w:pos="3238"/>
          <w:tab w:val="left" w:pos="6745"/>
        </w:tabs>
        <w:jc w:val="center"/>
        <w:rPr>
          <w:rFonts w:cs="Arial"/>
          <w:b/>
          <w:sz w:val="24"/>
          <w:szCs w:val="24"/>
        </w:rPr>
      </w:pPr>
      <w:r w:rsidRPr="007812A5">
        <w:rPr>
          <w:rFonts w:cs="Arial"/>
          <w:b/>
          <w:sz w:val="24"/>
          <w:szCs w:val="24"/>
        </w:rPr>
        <w:t>Process Improvement Form</w:t>
      </w:r>
    </w:p>
    <w:p w:rsidR="00D0016E" w:rsidRPr="007812A5" w:rsidRDefault="00AD29B3" w:rsidP="00AD29B3">
      <w:pPr>
        <w:pStyle w:val="Tabletext"/>
        <w:tabs>
          <w:tab w:val="left" w:pos="2159"/>
          <w:tab w:val="left" w:pos="3238"/>
          <w:tab w:val="left" w:pos="6745"/>
        </w:tabs>
        <w:jc w:val="left"/>
        <w:rPr>
          <w:rFonts w:cs="Arial"/>
          <w:b/>
        </w:rPr>
      </w:pPr>
      <w:r w:rsidRPr="007812A5">
        <w:rPr>
          <w:rFonts w:cs="Arial"/>
          <w:b/>
        </w:rPr>
        <w:tab/>
      </w:r>
    </w:p>
    <w:p w:rsidR="00D0016E" w:rsidRPr="007812A5" w:rsidRDefault="00D0016E">
      <w:pPr>
        <w:pStyle w:val="Tabletext"/>
        <w:tabs>
          <w:tab w:val="left" w:pos="2159"/>
          <w:tab w:val="left" w:pos="3238"/>
          <w:tab w:val="left" w:pos="6745"/>
        </w:tabs>
        <w:jc w:val="left"/>
        <w:rPr>
          <w:rFonts w:cs="Arial"/>
        </w:rPr>
      </w:pPr>
      <w:r w:rsidRPr="007812A5">
        <w:rPr>
          <w:rFonts w:cs="Arial"/>
        </w:rPr>
        <w:tab/>
      </w:r>
      <w:r w:rsidRPr="007812A5">
        <w:rPr>
          <w:rFonts w:cs="Arial"/>
        </w:rPr>
        <w:tab/>
      </w:r>
    </w:p>
    <w:tbl>
      <w:tblPr>
        <w:tblW w:w="547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168"/>
        <w:gridCol w:w="6391"/>
      </w:tblGrid>
      <w:tr w:rsidR="00726459" w:rsidRPr="007812A5" w:rsidTr="007C3585">
        <w:trPr>
          <w:cantSplit/>
        </w:trPr>
        <w:tc>
          <w:tcPr>
            <w:tcW w:w="9559" w:type="dxa"/>
            <w:gridSpan w:val="2"/>
            <w:shd w:val="clear" w:color="auto" w:fill="D9D9D9"/>
          </w:tcPr>
          <w:p w:rsidR="00744A97" w:rsidRPr="007812A5" w:rsidRDefault="00744A97">
            <w:pPr>
              <w:rPr>
                <w:rFonts w:ascii="Arial" w:hAnsi="Arial" w:cs="Arial"/>
                <w:b/>
              </w:rPr>
            </w:pPr>
          </w:p>
          <w:p w:rsidR="00726459" w:rsidRPr="007812A5" w:rsidRDefault="00930C33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Improvement Suggestion</w:t>
            </w:r>
            <w:r w:rsidR="001255D1" w:rsidRPr="007812A5">
              <w:rPr>
                <w:rFonts w:ascii="Arial" w:hAnsi="Arial" w:cs="Arial"/>
                <w:b/>
              </w:rPr>
              <w:t xml:space="preserve"> (To be filled in by R</w:t>
            </w:r>
            <w:r w:rsidR="00045E54" w:rsidRPr="007812A5">
              <w:rPr>
                <w:rFonts w:ascii="Arial" w:hAnsi="Arial" w:cs="Arial"/>
                <w:b/>
              </w:rPr>
              <w:t>equestor)</w:t>
            </w:r>
          </w:p>
          <w:p w:rsidR="00744A97" w:rsidRPr="007812A5" w:rsidRDefault="00744A97">
            <w:pPr>
              <w:rPr>
                <w:rFonts w:ascii="Arial" w:hAnsi="Arial" w:cs="Arial"/>
                <w:bCs/>
              </w:rPr>
            </w:pPr>
          </w:p>
        </w:tc>
      </w:tr>
      <w:tr w:rsidR="00726459" w:rsidRPr="007812A5" w:rsidTr="007C3585">
        <w:trPr>
          <w:cantSplit/>
          <w:trHeight w:val="315"/>
        </w:trPr>
        <w:tc>
          <w:tcPr>
            <w:tcW w:w="3168" w:type="dxa"/>
            <w:shd w:val="clear" w:color="auto" w:fill="auto"/>
          </w:tcPr>
          <w:p w:rsidR="00726459" w:rsidRPr="007812A5" w:rsidRDefault="007C3585" w:rsidP="007264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 Name</w:t>
            </w:r>
          </w:p>
          <w:p w:rsidR="00726459" w:rsidRPr="007812A5" w:rsidRDefault="00726459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26459" w:rsidRPr="007812A5" w:rsidRDefault="004E209E">
            <w:pPr>
              <w:rPr>
                <w:rFonts w:ascii="Arial" w:hAnsi="Arial" w:cs="Arial"/>
                <w:bCs/>
              </w:rPr>
            </w:pPr>
            <w:r w:rsidRPr="004E209E">
              <w:rPr>
                <w:rFonts w:ascii="Arial" w:hAnsi="Arial" w:cs="Arial"/>
                <w:bCs/>
              </w:rPr>
              <w:t>Communication</w:t>
            </w:r>
          </w:p>
        </w:tc>
      </w:tr>
      <w:tr w:rsidR="00C179FC" w:rsidRPr="007812A5" w:rsidTr="007C3585">
        <w:trPr>
          <w:cantSplit/>
        </w:trPr>
        <w:tc>
          <w:tcPr>
            <w:tcW w:w="3168" w:type="dxa"/>
          </w:tcPr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Improvement  Description</w:t>
            </w: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C179FC" w:rsidRPr="007812A5" w:rsidRDefault="00857E4E">
            <w:pPr>
              <w:spacing w:after="120"/>
              <w:rPr>
                <w:rFonts w:ascii="Arial" w:hAnsi="Arial" w:cs="Arial"/>
              </w:rPr>
            </w:pPr>
            <w:r w:rsidRPr="00857E4E">
              <w:rPr>
                <w:rFonts w:ascii="Arial" w:hAnsi="Arial" w:cs="Arial"/>
              </w:rPr>
              <w:t>IM shall be used for immediate project related communications in project groups created</w:t>
            </w:r>
          </w:p>
        </w:tc>
      </w:tr>
      <w:tr w:rsidR="00C179FC" w:rsidRPr="007812A5" w:rsidTr="007C3585">
        <w:trPr>
          <w:cantSplit/>
        </w:trPr>
        <w:tc>
          <w:tcPr>
            <w:tcW w:w="3168" w:type="dxa"/>
          </w:tcPr>
          <w:p w:rsidR="00C179FC" w:rsidRPr="007812A5" w:rsidRDefault="003935DC" w:rsidP="00C179FC">
            <w:pPr>
              <w:spacing w:after="120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Disadvantages of Current Process</w:t>
            </w: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C179FC" w:rsidRPr="007812A5" w:rsidRDefault="00862CFD">
            <w:pPr>
              <w:spacing w:after="120"/>
              <w:rPr>
                <w:rFonts w:ascii="Arial" w:hAnsi="Arial" w:cs="Arial"/>
              </w:rPr>
            </w:pPr>
            <w:r w:rsidRPr="00862CFD">
              <w:rPr>
                <w:rFonts w:ascii="Arial" w:hAnsi="Arial" w:cs="Arial"/>
              </w:rPr>
              <w:t>One to one discussion le</w:t>
            </w:r>
            <w:r w:rsidR="00337CC6">
              <w:rPr>
                <w:rFonts w:ascii="Arial" w:hAnsi="Arial" w:cs="Arial"/>
              </w:rPr>
              <w:t>a</w:t>
            </w:r>
            <w:r w:rsidRPr="00862CFD">
              <w:rPr>
                <w:rFonts w:ascii="Arial" w:hAnsi="Arial" w:cs="Arial"/>
              </w:rPr>
              <w:t>d</w:t>
            </w:r>
            <w:r w:rsidR="00337CC6">
              <w:rPr>
                <w:rFonts w:ascii="Arial" w:hAnsi="Arial" w:cs="Arial"/>
              </w:rPr>
              <w:t>s</w:t>
            </w:r>
            <w:r w:rsidRPr="00862CFD">
              <w:rPr>
                <w:rFonts w:ascii="Arial" w:hAnsi="Arial" w:cs="Arial"/>
              </w:rPr>
              <w:t xml:space="preserve"> to communication gap b</w:t>
            </w:r>
            <w:r w:rsidR="00337CC6">
              <w:rPr>
                <w:rFonts w:ascii="Arial" w:hAnsi="Arial" w:cs="Arial"/>
              </w:rPr>
              <w:t>etween the entire team. All are</w:t>
            </w:r>
            <w:r w:rsidRPr="00862CFD">
              <w:rPr>
                <w:rFonts w:ascii="Arial" w:hAnsi="Arial" w:cs="Arial"/>
              </w:rPr>
              <w:t xml:space="preserve"> not on the same page.</w:t>
            </w:r>
          </w:p>
        </w:tc>
      </w:tr>
      <w:tr w:rsidR="00D0016E" w:rsidRPr="007812A5" w:rsidTr="007C3585">
        <w:trPr>
          <w:cantSplit/>
        </w:trPr>
        <w:tc>
          <w:tcPr>
            <w:tcW w:w="3168" w:type="dxa"/>
          </w:tcPr>
          <w:p w:rsidR="00D0016E" w:rsidRPr="007812A5" w:rsidRDefault="003935DC" w:rsidP="00C179FC">
            <w:pPr>
              <w:spacing w:after="120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Expected </w:t>
            </w:r>
            <w:r w:rsidR="00C179FC" w:rsidRPr="007812A5">
              <w:rPr>
                <w:rFonts w:ascii="Arial" w:hAnsi="Arial" w:cs="Arial"/>
                <w:b/>
              </w:rPr>
              <w:t>Benefits</w:t>
            </w: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6391" w:type="dxa"/>
          </w:tcPr>
          <w:p w:rsidR="00D0016E" w:rsidRPr="007812A5" w:rsidRDefault="000F50D3">
            <w:pPr>
              <w:spacing w:after="120"/>
              <w:rPr>
                <w:rFonts w:ascii="Arial" w:hAnsi="Arial" w:cs="Arial"/>
              </w:rPr>
            </w:pPr>
            <w:r w:rsidRPr="000F50D3">
              <w:rPr>
                <w:rFonts w:ascii="Arial" w:hAnsi="Arial" w:cs="Arial"/>
              </w:rPr>
              <w:t>IM shall be used for project related discussion. All the project assignees shall communicate in the project group created.</w:t>
            </w:r>
            <w:r w:rsidR="000F7E59">
              <w:rPr>
                <w:rFonts w:ascii="Arial" w:hAnsi="Arial" w:cs="Arial"/>
              </w:rPr>
              <w:t xml:space="preserve"> This will eradicate communicat</w:t>
            </w:r>
            <w:r w:rsidR="00BA1C57">
              <w:rPr>
                <w:rFonts w:ascii="Arial" w:hAnsi="Arial" w:cs="Arial"/>
              </w:rPr>
              <w:t>ion gaps.</w:t>
            </w:r>
          </w:p>
        </w:tc>
      </w:tr>
      <w:tr w:rsidR="00726459" w:rsidRPr="007812A5" w:rsidTr="007C3585">
        <w:trPr>
          <w:cantSplit/>
        </w:trPr>
        <w:tc>
          <w:tcPr>
            <w:tcW w:w="9559" w:type="dxa"/>
            <w:gridSpan w:val="2"/>
            <w:shd w:val="clear" w:color="auto" w:fill="D9D9D9"/>
          </w:tcPr>
          <w:p w:rsidR="00744A97" w:rsidRPr="007812A5" w:rsidRDefault="00744A97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Note </w:t>
            </w:r>
            <w:r w:rsidR="007C3585">
              <w:rPr>
                <w:rFonts w:ascii="Arial" w:hAnsi="Arial" w:cs="Arial"/>
                <w:b/>
              </w:rPr>
              <w:t>:</w:t>
            </w:r>
          </w:p>
          <w:p w:rsidR="00744A97" w:rsidRPr="007812A5" w:rsidRDefault="00744A97" w:rsidP="007C3585">
            <w:pPr>
              <w:rPr>
                <w:rFonts w:ascii="Arial" w:hAnsi="Arial" w:cs="Arial"/>
                <w:bCs/>
              </w:rPr>
            </w:pPr>
            <w:r w:rsidRPr="007812A5">
              <w:rPr>
                <w:rFonts w:ascii="Arial" w:hAnsi="Arial" w:cs="Arial"/>
                <w:b/>
              </w:rPr>
              <w:t>Analysis and Implementation of the improvement suggestion are tracked in process improvement log by SEPG</w:t>
            </w:r>
          </w:p>
        </w:tc>
      </w:tr>
    </w:tbl>
    <w:p w:rsidR="00D0016E" w:rsidRDefault="00D0016E">
      <w:pPr>
        <w:spacing w:before="120"/>
        <w:rPr>
          <w:rFonts w:ascii="Arial" w:hAnsi="Arial" w:cs="Arial"/>
          <w:sz w:val="22"/>
        </w:rPr>
      </w:pPr>
    </w:p>
    <w:p w:rsidR="007C3585" w:rsidRDefault="007C3585">
      <w:pPr>
        <w:spacing w:before="120"/>
        <w:rPr>
          <w:rFonts w:ascii="Arial" w:hAnsi="Arial" w:cs="Arial"/>
          <w:sz w:val="22"/>
        </w:rPr>
      </w:pPr>
    </w:p>
    <w:tbl>
      <w:tblPr>
        <w:tblW w:w="547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168"/>
        <w:gridCol w:w="6391"/>
      </w:tblGrid>
      <w:tr w:rsidR="007C3585" w:rsidRPr="007812A5" w:rsidTr="000B66C5">
        <w:trPr>
          <w:cantSplit/>
          <w:trHeight w:val="393"/>
        </w:trPr>
        <w:tc>
          <w:tcPr>
            <w:tcW w:w="3168" w:type="dxa"/>
            <w:shd w:val="clear" w:color="auto" w:fill="auto"/>
          </w:tcPr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Date</w:t>
            </w: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  <w:p w:rsidR="007C3585" w:rsidRPr="007812A5" w:rsidRDefault="007C3585" w:rsidP="000B66C5">
            <w:pPr>
              <w:ind w:firstLine="720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C3585" w:rsidRPr="007812A5" w:rsidRDefault="00C45DFD" w:rsidP="000B66C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25/04/2016</w:t>
            </w:r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  <w:bookmarkStart w:id="0" w:name="_GoBack"/>
            <w:bookmarkEnd w:id="0"/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</w:p>
        </w:tc>
      </w:tr>
      <w:tr w:rsidR="007C3585" w:rsidRPr="007812A5" w:rsidTr="000B66C5">
        <w:trPr>
          <w:cantSplit/>
          <w:trHeight w:val="315"/>
        </w:trPr>
        <w:tc>
          <w:tcPr>
            <w:tcW w:w="3168" w:type="dxa"/>
            <w:shd w:val="clear" w:color="auto" w:fill="auto"/>
          </w:tcPr>
          <w:p w:rsidR="007C3585" w:rsidRPr="007812A5" w:rsidRDefault="007C3585" w:rsidP="000B66C5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Initiator/Requestor</w:t>
            </w:r>
          </w:p>
          <w:p w:rsidR="007C3585" w:rsidRPr="007812A5" w:rsidRDefault="007C3585" w:rsidP="000B66C5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Name </w:t>
            </w: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C3585" w:rsidRPr="007812A5" w:rsidRDefault="00597540" w:rsidP="000B66C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Satyakam Misra</w:t>
            </w:r>
          </w:p>
        </w:tc>
      </w:tr>
    </w:tbl>
    <w:p w:rsidR="007C3585" w:rsidRPr="007812A5" w:rsidRDefault="007C3585">
      <w:pPr>
        <w:spacing w:before="120"/>
        <w:rPr>
          <w:rFonts w:ascii="Arial" w:hAnsi="Arial" w:cs="Arial"/>
          <w:sz w:val="22"/>
        </w:rPr>
      </w:pPr>
    </w:p>
    <w:sectPr w:rsidR="007C3585" w:rsidRPr="007812A5" w:rsidSect="007812A5">
      <w:headerReference w:type="default" r:id="rId7"/>
      <w:footerReference w:type="default" r:id="rId8"/>
      <w:type w:val="continuous"/>
      <w:pgSz w:w="11909" w:h="16834" w:code="9"/>
      <w:pgMar w:top="1701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F49" w:rsidRDefault="00E76F49" w:rsidP="00D0016E">
      <w:r>
        <w:separator/>
      </w:r>
    </w:p>
  </w:endnote>
  <w:endnote w:type="continuationSeparator" w:id="1">
    <w:p w:rsidR="00E76F49" w:rsidRDefault="00E76F49" w:rsidP="00D00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FFD" w:rsidRPr="005B7FFD" w:rsidRDefault="005B7FFD" w:rsidP="005B7FFD">
    <w:pPr>
      <w:pStyle w:val="Footer"/>
      <w:jc w:val="center"/>
      <w:rPr>
        <w:b/>
        <w:bCs/>
        <w:i/>
        <w:iCs/>
      </w:rPr>
    </w:pPr>
    <w:r w:rsidRPr="005B7FFD">
      <w:rPr>
        <w:b/>
        <w:bCs/>
        <w:i/>
        <w:iCs/>
      </w:rPr>
      <w:t>Luminous Infoways Pvt. Ltd. |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F49" w:rsidRDefault="00E76F49" w:rsidP="00D0016E">
      <w:r>
        <w:separator/>
      </w:r>
    </w:p>
  </w:footnote>
  <w:footnote w:type="continuationSeparator" w:id="1">
    <w:p w:rsidR="00E76F49" w:rsidRDefault="00E76F49" w:rsidP="00D001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C59" w:rsidRDefault="00A96FF1" w:rsidP="007812A5">
    <w:pPr>
      <w:pStyle w:val="Header"/>
    </w:pPr>
    <w:r w:rsidRPr="00A96FF1">
      <w:rPr>
        <w:b/>
        <w:bCs/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-5.25pt;margin-top:-17.3pt;width:85.8pt;height:25.85pt;z-index:251657728;mso-wrap-distance-left:0;mso-wrap-distance-right:0" filled="t">
          <v:fill opacity="0" color2="black"/>
          <v:imagedata r:id="rId1" o:title=""/>
          <w10:wrap type="square" side="largest"/>
        </v:shape>
      </w:pict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92FDC" w:rsidRPr="003131F9" w:rsidTr="007C1A0C">
      <w:tc>
        <w:tcPr>
          <w:tcW w:w="6379" w:type="dxa"/>
        </w:tcPr>
        <w:p w:rsidR="00792FDC" w:rsidRPr="006054A5" w:rsidRDefault="00792FDC" w:rsidP="00792FDC">
          <w:pPr>
            <w:pStyle w:val="Title"/>
            <w:jc w:val="left"/>
            <w:rPr>
              <w:b w:val="0"/>
              <w:noProof/>
              <w:sz w:val="22"/>
              <w:szCs w:val="22"/>
            </w:rPr>
          </w:pPr>
          <w:r w:rsidRPr="006054A5">
            <w:rPr>
              <w:b w:val="0"/>
              <w:noProof/>
              <w:sz w:val="22"/>
              <w:szCs w:val="22"/>
            </w:rPr>
            <w:t xml:space="preserve">Ref: </w:t>
          </w:r>
          <w:r>
            <w:rPr>
              <w:b w:val="0"/>
              <w:noProof/>
              <w:sz w:val="22"/>
              <w:szCs w:val="22"/>
            </w:rPr>
            <w:t>Organization Process Focus</w:t>
          </w:r>
        </w:p>
      </w:tc>
      <w:tc>
        <w:tcPr>
          <w:tcW w:w="3179" w:type="dxa"/>
        </w:tcPr>
        <w:p w:rsidR="00792FDC" w:rsidRPr="003131F9" w:rsidRDefault="00792FDC" w:rsidP="007C1A0C">
          <w:pPr>
            <w:tabs>
              <w:tab w:val="left" w:pos="1135"/>
            </w:tabs>
            <w:spacing w:before="40"/>
            <w:ind w:right="68"/>
          </w:pPr>
          <w:r>
            <w:t xml:space="preserve"> Version: 1.0</w:t>
          </w:r>
        </w:p>
      </w:tc>
    </w:tr>
    <w:tr w:rsidR="00792FDC" w:rsidRPr="003131F9" w:rsidTr="007C1A0C">
      <w:tc>
        <w:tcPr>
          <w:tcW w:w="6379" w:type="dxa"/>
        </w:tcPr>
        <w:p w:rsidR="00792FDC" w:rsidRPr="006054A5" w:rsidRDefault="00A96FF1" w:rsidP="00792FDC">
          <w:pPr>
            <w:rPr>
              <w:noProof/>
            </w:rPr>
          </w:pPr>
          <w:fldSimple w:instr=" FILLIN  &quot;Document Type&quot; \d DOC  \* MERGEFORMAT ">
            <w:r w:rsidR="0055673D">
              <w:rPr>
                <w:noProof/>
              </w:rPr>
              <w:t>DOC</w:t>
            </w:r>
          </w:fldSimple>
          <w:r w:rsidR="00792FDC">
            <w:rPr>
              <w:noProof/>
            </w:rPr>
            <w:t>_</w:t>
          </w:r>
          <w:fldSimple w:instr=" FILLIN  &quot;Process Area&quot; \d OPF \o  \* MERGEFORMAT ">
            <w:r w:rsidR="0055673D">
              <w:rPr>
                <w:noProof/>
              </w:rPr>
              <w:t>OPF</w:t>
            </w:r>
          </w:fldSimple>
          <w:r w:rsidR="00BF6E06">
            <w:rPr>
              <w:noProof/>
            </w:rPr>
            <w:t>_PIP</w:t>
          </w:r>
        </w:p>
      </w:tc>
      <w:tc>
        <w:tcPr>
          <w:tcW w:w="3179" w:type="dxa"/>
        </w:tcPr>
        <w:p w:rsidR="00792FDC" w:rsidRPr="003131F9" w:rsidRDefault="00792FDC" w:rsidP="007C1A0C">
          <w:r w:rsidRPr="003131F9">
            <w:t xml:space="preserve">  Date:  </w:t>
          </w:r>
          <w:r w:rsidR="00A96FF1">
            <w:fldChar w:fldCharType="begin"/>
          </w:r>
          <w:r>
            <w:instrText xml:space="preserve"> CREATEDATE  \@ "d-MMM-yy"  \* MERGEFORMAT </w:instrText>
          </w:r>
          <w:r w:rsidR="00A96FF1">
            <w:fldChar w:fldCharType="separate"/>
          </w:r>
          <w:r w:rsidR="00BF6E06">
            <w:rPr>
              <w:noProof/>
            </w:rPr>
            <w:t>10-Feb</w:t>
          </w:r>
          <w:r w:rsidR="0055673D">
            <w:rPr>
              <w:noProof/>
            </w:rPr>
            <w:t>-16</w:t>
          </w:r>
          <w:r w:rsidR="00A96FF1">
            <w:fldChar w:fldCharType="end"/>
          </w:r>
        </w:p>
      </w:tc>
    </w:tr>
    <w:tr w:rsidR="00792FDC" w:rsidRPr="003131F9" w:rsidTr="007C1A0C">
      <w:tc>
        <w:tcPr>
          <w:tcW w:w="9558" w:type="dxa"/>
          <w:gridSpan w:val="2"/>
        </w:tcPr>
        <w:p w:rsidR="00792FDC" w:rsidRPr="003131F9" w:rsidRDefault="00BF6E06" w:rsidP="00BF6E06">
          <w:r>
            <w:t>Template: Process Improvement Proposal</w:t>
          </w:r>
        </w:p>
      </w:tc>
    </w:tr>
  </w:tbl>
  <w:p w:rsidR="00792FDC" w:rsidRPr="007812A5" w:rsidRDefault="00792FDC" w:rsidP="007812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81BA8"/>
    <w:multiLevelType w:val="multilevel"/>
    <w:tmpl w:val="3856C430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673D"/>
    <w:rsid w:val="00045E54"/>
    <w:rsid w:val="000B66C5"/>
    <w:rsid w:val="000F4865"/>
    <w:rsid w:val="000F50D3"/>
    <w:rsid w:val="000F7E59"/>
    <w:rsid w:val="00110319"/>
    <w:rsid w:val="001255D1"/>
    <w:rsid w:val="001B5BEC"/>
    <w:rsid w:val="0022397B"/>
    <w:rsid w:val="00337CC6"/>
    <w:rsid w:val="003935DC"/>
    <w:rsid w:val="003F3E09"/>
    <w:rsid w:val="00433A80"/>
    <w:rsid w:val="00470C59"/>
    <w:rsid w:val="00477E22"/>
    <w:rsid w:val="004E209E"/>
    <w:rsid w:val="0055673D"/>
    <w:rsid w:val="00597540"/>
    <w:rsid w:val="005B7FFD"/>
    <w:rsid w:val="005E064D"/>
    <w:rsid w:val="00726459"/>
    <w:rsid w:val="00744A97"/>
    <w:rsid w:val="00745CC6"/>
    <w:rsid w:val="0075155B"/>
    <w:rsid w:val="007718FA"/>
    <w:rsid w:val="007812A5"/>
    <w:rsid w:val="00792FDC"/>
    <w:rsid w:val="00793F59"/>
    <w:rsid w:val="007B0B81"/>
    <w:rsid w:val="007C1A0C"/>
    <w:rsid w:val="007C3585"/>
    <w:rsid w:val="00857E4E"/>
    <w:rsid w:val="00862084"/>
    <w:rsid w:val="00862CFD"/>
    <w:rsid w:val="008F2DCF"/>
    <w:rsid w:val="00930C33"/>
    <w:rsid w:val="009B74D2"/>
    <w:rsid w:val="009D05BC"/>
    <w:rsid w:val="00A72628"/>
    <w:rsid w:val="00A96FF1"/>
    <w:rsid w:val="00AD29B3"/>
    <w:rsid w:val="00AE2B03"/>
    <w:rsid w:val="00B34F06"/>
    <w:rsid w:val="00B35772"/>
    <w:rsid w:val="00BA1C57"/>
    <w:rsid w:val="00BF6E06"/>
    <w:rsid w:val="00C179FC"/>
    <w:rsid w:val="00C45DFD"/>
    <w:rsid w:val="00C86F6C"/>
    <w:rsid w:val="00D0016E"/>
    <w:rsid w:val="00D47E84"/>
    <w:rsid w:val="00DB4FA7"/>
    <w:rsid w:val="00E25C6D"/>
    <w:rsid w:val="00E4757A"/>
    <w:rsid w:val="00E76F49"/>
    <w:rsid w:val="00F5543B"/>
    <w:rsid w:val="00FA3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F1"/>
    <w:rPr>
      <w:lang w:bidi="ar-SA"/>
    </w:rPr>
  </w:style>
  <w:style w:type="paragraph" w:styleId="Heading1">
    <w:name w:val="heading 1"/>
    <w:basedOn w:val="Normal"/>
    <w:next w:val="Normal"/>
    <w:qFormat/>
    <w:rsid w:val="00A96FF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96FF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color w:val="000000"/>
      <w:sz w:val="22"/>
    </w:rPr>
  </w:style>
  <w:style w:type="paragraph" w:styleId="Heading3">
    <w:name w:val="heading 3"/>
    <w:basedOn w:val="Normal"/>
    <w:next w:val="Normal"/>
    <w:qFormat/>
    <w:rsid w:val="00A96FF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color w:val="000000"/>
      <w:sz w:val="22"/>
    </w:rPr>
  </w:style>
  <w:style w:type="paragraph" w:styleId="Heading4">
    <w:name w:val="heading 4"/>
    <w:basedOn w:val="Normal"/>
    <w:next w:val="Normal"/>
    <w:qFormat/>
    <w:rsid w:val="00A96FF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i/>
      <w:color w:val="000000"/>
      <w:sz w:val="24"/>
    </w:rPr>
  </w:style>
  <w:style w:type="paragraph" w:styleId="Heading5">
    <w:name w:val="heading 5"/>
    <w:basedOn w:val="Normal"/>
    <w:next w:val="Normal"/>
    <w:qFormat/>
    <w:rsid w:val="00A96FF1"/>
    <w:pPr>
      <w:numPr>
        <w:ilvl w:val="4"/>
        <w:numId w:val="1"/>
      </w:numPr>
      <w:spacing w:before="240" w:after="60"/>
      <w:outlineLvl w:val="4"/>
    </w:pPr>
    <w:rPr>
      <w:rFonts w:ascii="Arial" w:hAnsi="Arial"/>
      <w:color w:val="000000"/>
      <w:sz w:val="22"/>
    </w:rPr>
  </w:style>
  <w:style w:type="paragraph" w:styleId="Heading6">
    <w:name w:val="heading 6"/>
    <w:basedOn w:val="Normal"/>
    <w:next w:val="Normal"/>
    <w:qFormat/>
    <w:rsid w:val="00A96FF1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color w:val="000000"/>
      <w:sz w:val="22"/>
    </w:rPr>
  </w:style>
  <w:style w:type="paragraph" w:styleId="Heading7">
    <w:name w:val="heading 7"/>
    <w:basedOn w:val="Normal"/>
    <w:next w:val="Normal"/>
    <w:qFormat/>
    <w:rsid w:val="00A96FF1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</w:rPr>
  </w:style>
  <w:style w:type="paragraph" w:styleId="Heading8">
    <w:name w:val="heading 8"/>
    <w:basedOn w:val="Normal"/>
    <w:next w:val="Normal"/>
    <w:qFormat/>
    <w:rsid w:val="00A96FF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00"/>
    </w:rPr>
  </w:style>
  <w:style w:type="paragraph" w:styleId="Heading9">
    <w:name w:val="heading 9"/>
    <w:basedOn w:val="Normal"/>
    <w:next w:val="Normal"/>
    <w:qFormat/>
    <w:rsid w:val="00A96FF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96FF1"/>
    <w:pPr>
      <w:ind w:left="2250" w:hanging="2250"/>
    </w:pPr>
    <w:rPr>
      <w:rFonts w:ascii="Arial" w:hAnsi="Arial"/>
      <w:color w:val="000000"/>
      <w:sz w:val="22"/>
    </w:rPr>
  </w:style>
  <w:style w:type="character" w:styleId="Hyperlink">
    <w:name w:val="Hyperlink"/>
    <w:rsid w:val="00A96FF1"/>
    <w:rPr>
      <w:color w:val="0000FF"/>
      <w:u w:val="single"/>
    </w:rPr>
  </w:style>
  <w:style w:type="character" w:styleId="FollowedHyperlink">
    <w:name w:val="FollowedHyperlink"/>
    <w:rsid w:val="00A96FF1"/>
    <w:rPr>
      <w:color w:val="800080"/>
      <w:u w:val="single"/>
    </w:rPr>
  </w:style>
  <w:style w:type="paragraph" w:styleId="Header">
    <w:name w:val="header"/>
    <w:basedOn w:val="Normal"/>
    <w:rsid w:val="00A96F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6FF1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Normal"/>
    <w:rsid w:val="00A96FF1"/>
    <w:pPr>
      <w:keepLines/>
      <w:jc w:val="both"/>
    </w:pPr>
    <w:rPr>
      <w:rFonts w:ascii="Arial" w:hAnsi="Arial" w:cs="Angsana New"/>
      <w:sz w:val="16"/>
      <w:szCs w:val="16"/>
      <w:lang w:val="en-GB" w:eastAsia="en-GB" w:bidi="th-TH"/>
    </w:rPr>
  </w:style>
  <w:style w:type="character" w:styleId="PageNumber">
    <w:name w:val="page number"/>
    <w:basedOn w:val="DefaultParagraphFont"/>
    <w:rsid w:val="00A96FF1"/>
  </w:style>
  <w:style w:type="paragraph" w:styleId="BalloonText">
    <w:name w:val="Balloon Text"/>
    <w:basedOn w:val="Normal"/>
    <w:link w:val="BalloonTextChar"/>
    <w:rsid w:val="00781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812A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812A5"/>
  </w:style>
  <w:style w:type="paragraph" w:styleId="Title">
    <w:name w:val="Title"/>
    <w:basedOn w:val="Normal"/>
    <w:next w:val="Normal"/>
    <w:link w:val="TitleChar"/>
    <w:qFormat/>
    <w:rsid w:val="00792FDC"/>
    <w:pPr>
      <w:widowControl w:val="0"/>
      <w:jc w:val="center"/>
    </w:pPr>
    <w:rPr>
      <w:rFonts w:ascii="Arial" w:hAnsi="Arial" w:cs="Arial"/>
      <w:b/>
      <w:sz w:val="36"/>
    </w:rPr>
  </w:style>
  <w:style w:type="character" w:customStyle="1" w:styleId="TitleChar">
    <w:name w:val="Title Char"/>
    <w:link w:val="Title"/>
    <w:rsid w:val="00792FDC"/>
    <w:rPr>
      <w:rFonts w:ascii="Arial" w:hAnsi="Arial" w:cs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%20Folder\CMMI\Velocis\QMS\Templates\OPF%20&amp;%20OPD\TPL_1048_Process%20Improvemen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TPL_1048_Process Improvement Form</Template>
  <TotalTime>10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Improvement Form</vt:lpstr>
    </vt:vector>
  </TitlesOfParts>
  <Manager>SEPG</Manager>
  <Company>Velocis Systems Pvt. Ltd.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Form</dc:title>
  <dc:subject>Ref: Organization Process Definition Process, Organizational Process Focus</dc:subject>
  <dc:creator>DELL</dc:creator>
  <dc:description>Version 2.0</dc:description>
  <cp:lastModifiedBy>us7</cp:lastModifiedBy>
  <cp:revision>20</cp:revision>
  <cp:lastPrinted>1999-09-23T06:55:00Z</cp:lastPrinted>
  <dcterms:created xsi:type="dcterms:W3CDTF">2016-09-23T08:31:00Z</dcterms:created>
  <dcterms:modified xsi:type="dcterms:W3CDTF">2016-09-27T04:29:00Z</dcterms:modified>
</cp:coreProperties>
</file>